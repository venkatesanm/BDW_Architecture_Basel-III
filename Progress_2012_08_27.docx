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561898"/>
        <w:docPartObj>
          <w:docPartGallery w:val="Cover Pages"/>
          <w:docPartUnique/>
        </w:docPartObj>
      </w:sdtPr>
      <w:sdtEndPr>
        <w:rPr>
          <w:rFonts w:ascii="Times New Roman" w:eastAsiaTheme="minorHAnsi" w:hAnsi="Times New Roman" w:cs="Times New Roman"/>
          <w:caps w:val="0"/>
          <w:sz w:val="24"/>
        </w:rPr>
      </w:sdtEndPr>
      <w:sdtContent>
        <w:tbl>
          <w:tblPr>
            <w:tblW w:w="5000" w:type="pct"/>
            <w:jc w:val="center"/>
            <w:tblLook w:val="04A0"/>
          </w:tblPr>
          <w:tblGrid>
            <w:gridCol w:w="9576"/>
          </w:tblGrid>
          <w:tr w:rsidR="002D12EF">
            <w:trPr>
              <w:trHeight w:val="2880"/>
              <w:jc w:val="center"/>
            </w:trPr>
            <w:sdt>
              <w:sdtPr>
                <w:rPr>
                  <w:rFonts w:asciiTheme="majorHAnsi" w:eastAsiaTheme="majorEastAsia" w:hAnsiTheme="majorHAnsi" w:cstheme="majorBidi"/>
                  <w:caps/>
                </w:rPr>
                <w:alias w:val="Company"/>
                <w:id w:val="15524243"/>
                <w:placeholder>
                  <w:docPart w:val="E0EDE7A58DEF4F74A41294287C344877"/>
                </w:placeholder>
                <w:dataBinding w:prefixMappings="xmlns:ns0='http://schemas.openxmlformats.org/officeDocument/2006/extended-properties'" w:xpath="/ns0:Properties[1]/ns0:Company[1]" w:storeItemID="{6668398D-A668-4E3E-A5EB-62B293D839F1}"/>
                <w:text/>
              </w:sdtPr>
              <w:sdtContent>
                <w:tc>
                  <w:tcPr>
                    <w:tcW w:w="5000" w:type="pct"/>
                  </w:tcPr>
                  <w:p w:rsidR="002D12EF" w:rsidRDefault="00EE5E50" w:rsidP="00EE5E5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INTERNATIONAL INSTITUTE OF INFORMation Technology Bangalore.</w:t>
                    </w:r>
                  </w:p>
                </w:tc>
              </w:sdtContent>
            </w:sdt>
          </w:tr>
          <w:tr w:rsidR="002D12EF">
            <w:trPr>
              <w:trHeight w:val="1440"/>
              <w:jc w:val="center"/>
            </w:trPr>
            <w:sdt>
              <w:sdtPr>
                <w:rPr>
                  <w:rFonts w:asciiTheme="majorHAnsi" w:eastAsiaTheme="majorEastAsia" w:hAnsiTheme="majorHAnsi" w:cstheme="majorBidi"/>
                  <w:sz w:val="80"/>
                  <w:szCs w:val="80"/>
                </w:rPr>
                <w:alias w:val="Title"/>
                <w:id w:val="15524250"/>
                <w:placeholder>
                  <w:docPart w:val="F3EA5E17350144B09A5F2B99CDE4AC04"/>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D12EF" w:rsidRDefault="002D12EF" w:rsidP="002D12E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Bank Data</w:t>
                    </w:r>
                    <w:r w:rsidR="001F4AF1">
                      <w:rPr>
                        <w:rFonts w:asciiTheme="majorHAnsi" w:eastAsiaTheme="majorEastAsia" w:hAnsiTheme="majorHAnsi" w:cstheme="majorBidi"/>
                        <w:sz w:val="80"/>
                        <w:szCs w:val="80"/>
                      </w:rPr>
                      <w:t>-</w:t>
                    </w:r>
                    <w:r>
                      <w:rPr>
                        <w:rFonts w:asciiTheme="majorHAnsi" w:eastAsiaTheme="majorEastAsia" w:hAnsiTheme="majorHAnsi" w:cstheme="majorBidi"/>
                        <w:sz w:val="80"/>
                        <w:szCs w:val="80"/>
                      </w:rPr>
                      <w:t>Warehouse  Architecture for Basel III Capital Accord</w:t>
                    </w:r>
                  </w:p>
                </w:tc>
              </w:sdtContent>
            </w:sdt>
          </w:tr>
          <w:tr w:rsidR="002D12EF">
            <w:trPr>
              <w:trHeight w:val="720"/>
              <w:jc w:val="center"/>
            </w:trPr>
            <w:tc>
              <w:tcPr>
                <w:tcW w:w="5000" w:type="pct"/>
                <w:tcBorders>
                  <w:top w:val="single" w:sz="4" w:space="0" w:color="4F81BD" w:themeColor="accent1"/>
                </w:tcBorders>
                <w:vAlign w:val="center"/>
              </w:tcPr>
              <w:p w:rsidR="002D12EF" w:rsidRDefault="002D12EF">
                <w:pPr>
                  <w:pStyle w:val="NoSpacing"/>
                  <w:jc w:val="center"/>
                  <w:rPr>
                    <w:rFonts w:asciiTheme="majorHAnsi" w:eastAsiaTheme="majorEastAsia" w:hAnsiTheme="majorHAnsi" w:cstheme="majorBidi"/>
                    <w:sz w:val="44"/>
                    <w:szCs w:val="44"/>
                  </w:rPr>
                </w:pPr>
              </w:p>
            </w:tc>
          </w:tr>
          <w:tr w:rsidR="002D12EF">
            <w:trPr>
              <w:trHeight w:val="36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vAlign w:val="center"/>
                  </w:tcPr>
                  <w:p w:rsidR="002D12EF" w:rsidRDefault="00EE5E50" w:rsidP="00EE5E50">
                    <w:pPr>
                      <w:pStyle w:val="NoSpacing"/>
                      <w:jc w:val="center"/>
                    </w:pPr>
                    <w:r>
                      <w:rPr>
                        <w:rFonts w:asciiTheme="majorHAnsi" w:eastAsiaTheme="majorEastAsia" w:hAnsiTheme="majorHAnsi" w:cstheme="majorBidi"/>
                        <w:sz w:val="44"/>
                        <w:szCs w:val="44"/>
                      </w:rPr>
                      <w:t>VENKATESAN M                                                        MT2011169</w:t>
                    </w:r>
                  </w:p>
                </w:tc>
              </w:sdtContent>
            </w:sdt>
          </w:tr>
          <w:tr w:rsidR="002D12EF">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D12EF" w:rsidRDefault="00AC12B6" w:rsidP="00EE5E50">
                    <w:pPr>
                      <w:pStyle w:val="NoSpacing"/>
                      <w:jc w:val="center"/>
                      <w:rPr>
                        <w:b/>
                        <w:bCs/>
                      </w:rPr>
                    </w:pPr>
                    <w:r>
                      <w:rPr>
                        <w:b/>
                        <w:bCs/>
                      </w:rPr>
                      <w:t>VENKATESAN</w:t>
                    </w:r>
                  </w:p>
                </w:tc>
              </w:sdtContent>
            </w:sdt>
          </w:tr>
          <w:tr w:rsidR="002D12EF">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2-08-20T00:00:00Z">
                  <w:dateFormat w:val="M/d/yy"/>
                  <w:lid w:val="en-US"/>
                  <w:storeMappedDataAs w:val="dateTime"/>
                  <w:calendar w:val="gregorian"/>
                </w:date>
              </w:sdtPr>
              <w:sdtContent>
                <w:tc>
                  <w:tcPr>
                    <w:tcW w:w="5000" w:type="pct"/>
                    <w:vAlign w:val="center"/>
                  </w:tcPr>
                  <w:p w:rsidR="002D12EF" w:rsidRDefault="00E03498">
                    <w:pPr>
                      <w:pStyle w:val="NoSpacing"/>
                      <w:jc w:val="center"/>
                      <w:rPr>
                        <w:b/>
                        <w:bCs/>
                      </w:rPr>
                    </w:pPr>
                    <w:r>
                      <w:rPr>
                        <w:b/>
                        <w:bCs/>
                      </w:rPr>
                      <w:t>8/20/12</w:t>
                    </w:r>
                  </w:p>
                </w:tc>
              </w:sdtContent>
            </w:sdt>
          </w:tr>
        </w:tbl>
        <w:p w:rsidR="002D12EF" w:rsidRDefault="002D12EF"/>
        <w:p w:rsidR="002D12EF" w:rsidRDefault="002D12EF"/>
        <w:tbl>
          <w:tblPr>
            <w:tblpPr w:leftFromText="187" w:rightFromText="187" w:horzAnchor="margin" w:tblpYSpec="bottom"/>
            <w:tblW w:w="5000" w:type="pct"/>
            <w:tblLook w:val="04A0"/>
          </w:tblPr>
          <w:tblGrid>
            <w:gridCol w:w="9576"/>
          </w:tblGrid>
          <w:tr w:rsidR="002D12EF" w:rsidTr="00846207">
            <w:sdt>
              <w:sdtPr>
                <w:rPr>
                  <w:rFonts w:ascii="Times New Roman" w:hAnsi="Times New Roman" w:cs="Times New Roman"/>
                </w:r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2D12EF" w:rsidRDefault="00846207" w:rsidP="00846207">
                    <w:pPr>
                      <w:pStyle w:val="NoSpacing"/>
                      <w:jc w:val="both"/>
                    </w:pPr>
                    <w:r>
                      <w:rPr>
                        <w:rFonts w:ascii="Times New Roman" w:hAnsi="Times New Roman" w:cs="Times New Roman"/>
                      </w:rPr>
                      <w:t>Basel III accord needs multiple reporting of data from different modules of the business to keep track of the necessary capital reserves. There is a need to align the data structures that drive risk and financial data. These are: Transactional data, Asset Data and Customer Data. Also new terms such as Liquidity coverage ratio , Leverage Ratio, Systemically Important Financial Institutions (SIFI), Capital Conservation Buffer, Counter cycle capital buffer, etc are been included In the Basel III accord. The data quality and usability of the data model must be ensured as this accord will lead to multiple data reporting across departments. Data Ware house model will enable us capture data and analyse from multiple reporting. This work will outline the components of the Banking Data Warehouse (BDW) for Basel III and how they assist financial institutions to address the data modeling and data consolidation issues relating to the Basel III Capital Accord.</w:t>
                    </w:r>
                  </w:p>
                </w:tc>
              </w:sdtContent>
            </w:sdt>
          </w:tr>
        </w:tbl>
        <w:p w:rsidR="002D12EF" w:rsidRDefault="002D12EF"/>
        <w:p w:rsidR="002D12EF" w:rsidRDefault="002D12EF">
          <w:pPr>
            <w:rPr>
              <w:rFonts w:ascii="Times New Roman" w:hAnsi="Times New Roman" w:cs="Times New Roman"/>
              <w:sz w:val="24"/>
            </w:rPr>
          </w:pPr>
          <w:r>
            <w:rPr>
              <w:rFonts w:ascii="Times New Roman" w:hAnsi="Times New Roman" w:cs="Times New Roman"/>
              <w:sz w:val="24"/>
            </w:rPr>
            <w:br w:type="page"/>
          </w:r>
        </w:p>
      </w:sdtContent>
    </w:sdt>
    <w:p w:rsidR="00E33AF4" w:rsidRDefault="00EE5E50" w:rsidP="00E33AF4">
      <w:pPr>
        <w:spacing w:line="360" w:lineRule="auto"/>
        <w:jc w:val="both"/>
        <w:rPr>
          <w:rFonts w:ascii="Times New Roman" w:hAnsi="Times New Roman" w:cs="Times New Roman"/>
          <w:b/>
          <w:sz w:val="24"/>
        </w:rPr>
      </w:pPr>
      <w:r w:rsidRPr="007C40BF">
        <w:rPr>
          <w:rFonts w:ascii="Times New Roman" w:hAnsi="Times New Roman" w:cs="Times New Roman"/>
          <w:b/>
          <w:sz w:val="24"/>
        </w:rPr>
        <w:lastRenderedPageBreak/>
        <w:t>Progress</w:t>
      </w:r>
      <w:r w:rsidR="007E167F" w:rsidRPr="007C40BF">
        <w:rPr>
          <w:rFonts w:ascii="Times New Roman" w:hAnsi="Times New Roman" w:cs="Times New Roman"/>
          <w:b/>
          <w:sz w:val="24"/>
        </w:rPr>
        <w:t xml:space="preserve"> Summary</w:t>
      </w:r>
    </w:p>
    <w:p w:rsidR="00211296" w:rsidRDefault="00BC56AF" w:rsidP="004B305D">
      <w:pPr>
        <w:spacing w:line="360" w:lineRule="auto"/>
        <w:rPr>
          <w:rFonts w:ascii="Times New Roman" w:hAnsi="Times New Roman" w:cs="Times New Roman"/>
          <w:sz w:val="24"/>
        </w:rPr>
      </w:pPr>
      <w:r>
        <w:rPr>
          <w:rFonts w:ascii="Times New Roman" w:hAnsi="Times New Roman" w:cs="Times New Roman"/>
          <w:sz w:val="24"/>
        </w:rPr>
        <w:t xml:space="preserve">This week the work that went on was understanding the impacts of each and every layer on a business context. </w:t>
      </w:r>
      <w:r w:rsidR="00211296">
        <w:rPr>
          <w:rFonts w:ascii="Times New Roman" w:hAnsi="Times New Roman" w:cs="Times New Roman"/>
          <w:sz w:val="24"/>
        </w:rPr>
        <w:t>What will each layer will serve. The needed principles of conceptual integrity necessary when the layers are merged in a architecture.</w:t>
      </w:r>
    </w:p>
    <w:p w:rsidR="007E167F" w:rsidRPr="007C40BF" w:rsidRDefault="007E167F" w:rsidP="004B305D">
      <w:pPr>
        <w:spacing w:line="360" w:lineRule="auto"/>
        <w:rPr>
          <w:rFonts w:ascii="Times New Roman" w:hAnsi="Times New Roman" w:cs="Times New Roman"/>
          <w:b/>
          <w:sz w:val="24"/>
        </w:rPr>
      </w:pPr>
      <w:r w:rsidRPr="007C40BF">
        <w:rPr>
          <w:rFonts w:ascii="Times New Roman" w:hAnsi="Times New Roman" w:cs="Times New Roman"/>
          <w:b/>
          <w:sz w:val="24"/>
        </w:rPr>
        <w:t>Problems Encountered</w:t>
      </w:r>
    </w:p>
    <w:p w:rsidR="007E167F" w:rsidRDefault="007E167F" w:rsidP="004B305D">
      <w:pPr>
        <w:spacing w:line="360" w:lineRule="auto"/>
        <w:rPr>
          <w:rFonts w:ascii="Times New Roman" w:hAnsi="Times New Roman" w:cs="Times New Roman"/>
          <w:sz w:val="24"/>
        </w:rPr>
      </w:pPr>
      <w:r>
        <w:rPr>
          <w:rFonts w:ascii="Times New Roman" w:hAnsi="Times New Roman" w:cs="Times New Roman"/>
          <w:sz w:val="24"/>
        </w:rPr>
        <w:tab/>
      </w:r>
      <w:r w:rsidR="00AC12B6">
        <w:rPr>
          <w:rFonts w:ascii="Times New Roman" w:hAnsi="Times New Roman" w:cs="Times New Roman"/>
          <w:sz w:val="24"/>
        </w:rPr>
        <w:t>NIL</w:t>
      </w:r>
    </w:p>
    <w:p w:rsidR="007E167F" w:rsidRDefault="007C40BF" w:rsidP="004B305D">
      <w:pPr>
        <w:spacing w:line="360" w:lineRule="auto"/>
        <w:rPr>
          <w:rFonts w:ascii="Times New Roman" w:hAnsi="Times New Roman" w:cs="Times New Roman"/>
          <w:b/>
          <w:sz w:val="24"/>
        </w:rPr>
      </w:pPr>
      <w:r w:rsidRPr="007C40BF">
        <w:rPr>
          <w:rFonts w:ascii="Times New Roman" w:hAnsi="Times New Roman" w:cs="Times New Roman"/>
          <w:b/>
          <w:sz w:val="24"/>
        </w:rPr>
        <w:t>Changes in Requirements</w:t>
      </w:r>
    </w:p>
    <w:p w:rsidR="007C40BF" w:rsidRPr="007C40BF" w:rsidRDefault="007C40BF" w:rsidP="004B305D">
      <w:pPr>
        <w:spacing w:line="360" w:lineRule="auto"/>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NIL.</w:t>
      </w:r>
    </w:p>
    <w:p w:rsidR="00295826" w:rsidRPr="007C40BF" w:rsidRDefault="00295826" w:rsidP="004B305D">
      <w:pPr>
        <w:spacing w:line="360" w:lineRule="auto"/>
        <w:rPr>
          <w:rFonts w:ascii="Times New Roman" w:hAnsi="Times New Roman" w:cs="Times New Roman"/>
          <w:b/>
          <w:sz w:val="24"/>
        </w:rPr>
      </w:pPr>
      <w:r w:rsidRPr="007C40BF">
        <w:rPr>
          <w:rFonts w:ascii="Times New Roman" w:hAnsi="Times New Roman" w:cs="Times New Roman"/>
          <w:b/>
          <w:sz w:val="24"/>
        </w:rPr>
        <w:t>Overall Assessment</w:t>
      </w:r>
    </w:p>
    <w:p w:rsidR="007E167F" w:rsidRDefault="007E167F" w:rsidP="004B305D">
      <w:pPr>
        <w:spacing w:line="360" w:lineRule="auto"/>
        <w:rPr>
          <w:rFonts w:ascii="Times New Roman" w:hAnsi="Times New Roman" w:cs="Times New Roman"/>
          <w:sz w:val="24"/>
        </w:rPr>
      </w:pPr>
      <w:r>
        <w:rPr>
          <w:rFonts w:ascii="Times New Roman" w:hAnsi="Times New Roman" w:cs="Times New Roman"/>
          <w:sz w:val="24"/>
        </w:rPr>
        <w:tab/>
      </w:r>
      <w:r w:rsidR="00AC12B6">
        <w:rPr>
          <w:rFonts w:ascii="Times New Roman" w:hAnsi="Times New Roman" w:cs="Times New Roman"/>
          <w:sz w:val="24"/>
        </w:rPr>
        <w:t xml:space="preserve">The </w:t>
      </w:r>
      <w:r w:rsidR="00E03498">
        <w:rPr>
          <w:rFonts w:ascii="Times New Roman" w:hAnsi="Times New Roman" w:cs="Times New Roman"/>
          <w:sz w:val="24"/>
        </w:rPr>
        <w:t>progress of the work goes well. A suitable tier architecture needs to be defined to suit the mentioned needs.</w:t>
      </w:r>
    </w:p>
    <w:p w:rsidR="00295826" w:rsidRDefault="004B11CB" w:rsidP="004B305D">
      <w:pPr>
        <w:spacing w:line="360" w:lineRule="auto"/>
        <w:rPr>
          <w:rFonts w:ascii="Times New Roman" w:hAnsi="Times New Roman" w:cs="Times New Roman"/>
          <w:b/>
          <w:sz w:val="24"/>
        </w:rPr>
      </w:pPr>
      <w:r w:rsidRPr="004B11CB">
        <w:rPr>
          <w:rFonts w:ascii="Times New Roman" w:hAnsi="Times New Roman" w:cs="Times New Roman"/>
          <w:b/>
          <w:sz w:val="24"/>
        </w:rPr>
        <w:t>Report Apparatus</w:t>
      </w:r>
    </w:p>
    <w:p w:rsidR="004B11CB" w:rsidRDefault="004B11CB" w:rsidP="004B305D">
      <w:pPr>
        <w:spacing w:line="360" w:lineRule="auto"/>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The following are the people and their qualifications working in this project.</w:t>
      </w:r>
    </w:p>
    <w:p w:rsidR="00DE1FE2" w:rsidRPr="00DE1FE2" w:rsidRDefault="00DE1FE2" w:rsidP="00DE1FE2">
      <w:pPr>
        <w:pStyle w:val="NoSpacing"/>
        <w:rPr>
          <w:rFonts w:ascii="Times New Roman" w:hAnsi="Times New Roman" w:cs="Times New Roman"/>
          <w:sz w:val="24"/>
        </w:rPr>
      </w:pPr>
      <w:r>
        <w:tab/>
      </w:r>
      <w:r>
        <w:tab/>
      </w:r>
      <w:r w:rsidRPr="00DE1FE2">
        <w:rPr>
          <w:rFonts w:ascii="Times New Roman" w:hAnsi="Times New Roman" w:cs="Times New Roman"/>
          <w:b/>
          <w:sz w:val="24"/>
        </w:rPr>
        <w:t>Venkatesan.M</w:t>
      </w:r>
      <w:r w:rsidRPr="00DE1FE2">
        <w:rPr>
          <w:rFonts w:ascii="Times New Roman" w:hAnsi="Times New Roman" w:cs="Times New Roman"/>
          <w:sz w:val="24"/>
        </w:rPr>
        <w:t xml:space="preserve">  M.tech Software Engineering,</w:t>
      </w:r>
    </w:p>
    <w:p w:rsidR="00DE1FE2" w:rsidRPr="00DE1FE2" w:rsidRDefault="00DE1FE2" w:rsidP="00DE1FE2">
      <w:pPr>
        <w:pStyle w:val="NoSpacing"/>
        <w:rPr>
          <w:rFonts w:ascii="Times New Roman" w:hAnsi="Times New Roman" w:cs="Times New Roman"/>
          <w:sz w:val="24"/>
        </w:rPr>
      </w:pPr>
      <w:r w:rsidRPr="00DE1FE2">
        <w:rPr>
          <w:rFonts w:ascii="Times New Roman" w:hAnsi="Times New Roman" w:cs="Times New Roman"/>
          <w:sz w:val="24"/>
        </w:rPr>
        <w:tab/>
      </w:r>
      <w:r w:rsidRPr="00DE1FE2">
        <w:rPr>
          <w:rFonts w:ascii="Times New Roman" w:hAnsi="Times New Roman" w:cs="Times New Roman"/>
          <w:sz w:val="24"/>
        </w:rPr>
        <w:tab/>
        <w:t>International Institute of Information Technology Bangalore.</w:t>
      </w:r>
    </w:p>
    <w:p w:rsidR="004B11CB" w:rsidRPr="004B11CB" w:rsidRDefault="004B11CB" w:rsidP="004B305D">
      <w:pPr>
        <w:spacing w:line="360" w:lineRule="auto"/>
        <w:rPr>
          <w:rFonts w:ascii="Times New Roman" w:hAnsi="Times New Roman" w:cs="Times New Roman"/>
          <w:sz w:val="24"/>
        </w:rPr>
      </w:pPr>
    </w:p>
    <w:sectPr w:rsidR="004B11CB" w:rsidRPr="004B11CB" w:rsidSect="002D12EF">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D440D"/>
    <w:multiLevelType w:val="hybridMultilevel"/>
    <w:tmpl w:val="DF9848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attachedTemplate r:id="rId1"/>
  <w:defaultTabStop w:val="720"/>
  <w:drawingGridHorizontalSpacing w:val="110"/>
  <w:displayHorizontalDrawingGridEvery w:val="2"/>
  <w:characterSpacingControl w:val="doNotCompress"/>
  <w:compat/>
  <w:rsids>
    <w:rsidRoot w:val="00AC12B6"/>
    <w:rsid w:val="00005432"/>
    <w:rsid w:val="000079B5"/>
    <w:rsid w:val="00014875"/>
    <w:rsid w:val="00024C9C"/>
    <w:rsid w:val="00035CAF"/>
    <w:rsid w:val="00036C6C"/>
    <w:rsid w:val="000379EE"/>
    <w:rsid w:val="0004067B"/>
    <w:rsid w:val="000430B7"/>
    <w:rsid w:val="00052269"/>
    <w:rsid w:val="00053FA9"/>
    <w:rsid w:val="00056943"/>
    <w:rsid w:val="00060538"/>
    <w:rsid w:val="00063306"/>
    <w:rsid w:val="000640BA"/>
    <w:rsid w:val="00071D2C"/>
    <w:rsid w:val="0008759F"/>
    <w:rsid w:val="00097011"/>
    <w:rsid w:val="000A0A57"/>
    <w:rsid w:val="000A595B"/>
    <w:rsid w:val="000A6CF1"/>
    <w:rsid w:val="000B0583"/>
    <w:rsid w:val="000C0629"/>
    <w:rsid w:val="000C6DA5"/>
    <w:rsid w:val="000D0457"/>
    <w:rsid w:val="000D55F1"/>
    <w:rsid w:val="000E305B"/>
    <w:rsid w:val="000E3809"/>
    <w:rsid w:val="000E6F91"/>
    <w:rsid w:val="000F1501"/>
    <w:rsid w:val="0010123A"/>
    <w:rsid w:val="00102710"/>
    <w:rsid w:val="00105810"/>
    <w:rsid w:val="001123D8"/>
    <w:rsid w:val="001130CC"/>
    <w:rsid w:val="0011746E"/>
    <w:rsid w:val="00120D40"/>
    <w:rsid w:val="00121306"/>
    <w:rsid w:val="001215D5"/>
    <w:rsid w:val="00126CFB"/>
    <w:rsid w:val="00150C68"/>
    <w:rsid w:val="0015495F"/>
    <w:rsid w:val="00156840"/>
    <w:rsid w:val="00162EEF"/>
    <w:rsid w:val="0016784B"/>
    <w:rsid w:val="00182432"/>
    <w:rsid w:val="00187986"/>
    <w:rsid w:val="0019488E"/>
    <w:rsid w:val="00196267"/>
    <w:rsid w:val="001A61B2"/>
    <w:rsid w:val="001B33BE"/>
    <w:rsid w:val="001C06AA"/>
    <w:rsid w:val="001D23FC"/>
    <w:rsid w:val="001D374C"/>
    <w:rsid w:val="001D6BA7"/>
    <w:rsid w:val="001F0C7D"/>
    <w:rsid w:val="001F2CB9"/>
    <w:rsid w:val="001F4AF1"/>
    <w:rsid w:val="001F5D77"/>
    <w:rsid w:val="00200B92"/>
    <w:rsid w:val="002074B0"/>
    <w:rsid w:val="00211296"/>
    <w:rsid w:val="00216A92"/>
    <w:rsid w:val="00222530"/>
    <w:rsid w:val="0022260F"/>
    <w:rsid w:val="00232494"/>
    <w:rsid w:val="0024123F"/>
    <w:rsid w:val="00243CE9"/>
    <w:rsid w:val="002612EE"/>
    <w:rsid w:val="00261356"/>
    <w:rsid w:val="002630FB"/>
    <w:rsid w:val="00275E77"/>
    <w:rsid w:val="00285A59"/>
    <w:rsid w:val="00286911"/>
    <w:rsid w:val="002919D6"/>
    <w:rsid w:val="00292228"/>
    <w:rsid w:val="00292F68"/>
    <w:rsid w:val="00295826"/>
    <w:rsid w:val="002960A4"/>
    <w:rsid w:val="002A37D4"/>
    <w:rsid w:val="002B1B0E"/>
    <w:rsid w:val="002C37D4"/>
    <w:rsid w:val="002D0390"/>
    <w:rsid w:val="002D0B47"/>
    <w:rsid w:val="002D12EF"/>
    <w:rsid w:val="002D4386"/>
    <w:rsid w:val="002E5556"/>
    <w:rsid w:val="002E5739"/>
    <w:rsid w:val="002F0932"/>
    <w:rsid w:val="002F0F9F"/>
    <w:rsid w:val="002F2706"/>
    <w:rsid w:val="002F70F5"/>
    <w:rsid w:val="0030115E"/>
    <w:rsid w:val="003050F3"/>
    <w:rsid w:val="00307C2E"/>
    <w:rsid w:val="003248A1"/>
    <w:rsid w:val="00332AA9"/>
    <w:rsid w:val="003339BE"/>
    <w:rsid w:val="0034006A"/>
    <w:rsid w:val="003454B6"/>
    <w:rsid w:val="00346ADF"/>
    <w:rsid w:val="0035119A"/>
    <w:rsid w:val="00353ACC"/>
    <w:rsid w:val="003562EB"/>
    <w:rsid w:val="00363FB6"/>
    <w:rsid w:val="003649A4"/>
    <w:rsid w:val="003729EB"/>
    <w:rsid w:val="003834FD"/>
    <w:rsid w:val="00384FCA"/>
    <w:rsid w:val="00394E13"/>
    <w:rsid w:val="003A120C"/>
    <w:rsid w:val="003A1B29"/>
    <w:rsid w:val="003B23F0"/>
    <w:rsid w:val="003D0738"/>
    <w:rsid w:val="003D0B4B"/>
    <w:rsid w:val="003D4579"/>
    <w:rsid w:val="003D6A0E"/>
    <w:rsid w:val="003E34E0"/>
    <w:rsid w:val="003E7BE0"/>
    <w:rsid w:val="003F3E2D"/>
    <w:rsid w:val="004066F4"/>
    <w:rsid w:val="00432471"/>
    <w:rsid w:val="00432B45"/>
    <w:rsid w:val="00446C61"/>
    <w:rsid w:val="0045294C"/>
    <w:rsid w:val="004549C9"/>
    <w:rsid w:val="00461EE4"/>
    <w:rsid w:val="00465AFA"/>
    <w:rsid w:val="0046737F"/>
    <w:rsid w:val="00474DAF"/>
    <w:rsid w:val="004828CC"/>
    <w:rsid w:val="00484BDB"/>
    <w:rsid w:val="00495813"/>
    <w:rsid w:val="004A4FA6"/>
    <w:rsid w:val="004A5FD2"/>
    <w:rsid w:val="004B0DF5"/>
    <w:rsid w:val="004B11CB"/>
    <w:rsid w:val="004B279D"/>
    <w:rsid w:val="004B2F8D"/>
    <w:rsid w:val="004B305D"/>
    <w:rsid w:val="004C1F57"/>
    <w:rsid w:val="004C2841"/>
    <w:rsid w:val="004C414B"/>
    <w:rsid w:val="004C5BD0"/>
    <w:rsid w:val="004D59F6"/>
    <w:rsid w:val="004D627A"/>
    <w:rsid w:val="004E08CB"/>
    <w:rsid w:val="004F131C"/>
    <w:rsid w:val="004F502E"/>
    <w:rsid w:val="004F5DDF"/>
    <w:rsid w:val="004F5FE3"/>
    <w:rsid w:val="005163DE"/>
    <w:rsid w:val="00520630"/>
    <w:rsid w:val="00526269"/>
    <w:rsid w:val="00531D6D"/>
    <w:rsid w:val="00535C95"/>
    <w:rsid w:val="005443AC"/>
    <w:rsid w:val="00557418"/>
    <w:rsid w:val="00561846"/>
    <w:rsid w:val="0056285F"/>
    <w:rsid w:val="00563B0E"/>
    <w:rsid w:val="00564972"/>
    <w:rsid w:val="00582821"/>
    <w:rsid w:val="00585D1B"/>
    <w:rsid w:val="00591CE5"/>
    <w:rsid w:val="005935C6"/>
    <w:rsid w:val="00595332"/>
    <w:rsid w:val="005B00A0"/>
    <w:rsid w:val="005D0D00"/>
    <w:rsid w:val="005D583A"/>
    <w:rsid w:val="005E0B53"/>
    <w:rsid w:val="005E49D2"/>
    <w:rsid w:val="005E5AA0"/>
    <w:rsid w:val="005F0AFE"/>
    <w:rsid w:val="005F3EAD"/>
    <w:rsid w:val="005F46CF"/>
    <w:rsid w:val="006058D2"/>
    <w:rsid w:val="00606F3F"/>
    <w:rsid w:val="006102D2"/>
    <w:rsid w:val="006103B0"/>
    <w:rsid w:val="00617CCC"/>
    <w:rsid w:val="00621CB6"/>
    <w:rsid w:val="00623CDA"/>
    <w:rsid w:val="00630428"/>
    <w:rsid w:val="006318CA"/>
    <w:rsid w:val="00644447"/>
    <w:rsid w:val="00662EC6"/>
    <w:rsid w:val="00670514"/>
    <w:rsid w:val="00670B67"/>
    <w:rsid w:val="006831F4"/>
    <w:rsid w:val="006B0057"/>
    <w:rsid w:val="006B282F"/>
    <w:rsid w:val="006C3242"/>
    <w:rsid w:val="006D5CA4"/>
    <w:rsid w:val="006D5D80"/>
    <w:rsid w:val="006E285F"/>
    <w:rsid w:val="006E72F2"/>
    <w:rsid w:val="006F32D7"/>
    <w:rsid w:val="007021B6"/>
    <w:rsid w:val="00712BAF"/>
    <w:rsid w:val="00726C2F"/>
    <w:rsid w:val="00726F1F"/>
    <w:rsid w:val="00783493"/>
    <w:rsid w:val="00784C58"/>
    <w:rsid w:val="007967D4"/>
    <w:rsid w:val="007A3F55"/>
    <w:rsid w:val="007A4DC1"/>
    <w:rsid w:val="007A6024"/>
    <w:rsid w:val="007A7BD0"/>
    <w:rsid w:val="007B7F43"/>
    <w:rsid w:val="007C40BF"/>
    <w:rsid w:val="007C67C8"/>
    <w:rsid w:val="007E167F"/>
    <w:rsid w:val="007E4B89"/>
    <w:rsid w:val="007E5CFB"/>
    <w:rsid w:val="007F1B55"/>
    <w:rsid w:val="007F516D"/>
    <w:rsid w:val="007F68AF"/>
    <w:rsid w:val="00806E16"/>
    <w:rsid w:val="00811665"/>
    <w:rsid w:val="00812E84"/>
    <w:rsid w:val="00823A77"/>
    <w:rsid w:val="008246C8"/>
    <w:rsid w:val="008271E5"/>
    <w:rsid w:val="00830EE3"/>
    <w:rsid w:val="00837271"/>
    <w:rsid w:val="00843F2B"/>
    <w:rsid w:val="00846207"/>
    <w:rsid w:val="008574AD"/>
    <w:rsid w:val="00874B56"/>
    <w:rsid w:val="0088466A"/>
    <w:rsid w:val="00895207"/>
    <w:rsid w:val="008979EB"/>
    <w:rsid w:val="008A107E"/>
    <w:rsid w:val="008A1184"/>
    <w:rsid w:val="008A36BB"/>
    <w:rsid w:val="008D0338"/>
    <w:rsid w:val="008D37DF"/>
    <w:rsid w:val="008E3B60"/>
    <w:rsid w:val="008F1C8A"/>
    <w:rsid w:val="008F57E8"/>
    <w:rsid w:val="00911BC6"/>
    <w:rsid w:val="00930C11"/>
    <w:rsid w:val="0093747B"/>
    <w:rsid w:val="00942812"/>
    <w:rsid w:val="00944827"/>
    <w:rsid w:val="00945BBA"/>
    <w:rsid w:val="00947FF8"/>
    <w:rsid w:val="00951514"/>
    <w:rsid w:val="00952ED9"/>
    <w:rsid w:val="00975FA2"/>
    <w:rsid w:val="00987A02"/>
    <w:rsid w:val="00992C28"/>
    <w:rsid w:val="009A33A0"/>
    <w:rsid w:val="009B04BE"/>
    <w:rsid w:val="009B2AC0"/>
    <w:rsid w:val="009C248B"/>
    <w:rsid w:val="009C6D12"/>
    <w:rsid w:val="009E45A6"/>
    <w:rsid w:val="009E4935"/>
    <w:rsid w:val="009E4BF8"/>
    <w:rsid w:val="009F605B"/>
    <w:rsid w:val="00A010D7"/>
    <w:rsid w:val="00A03AF3"/>
    <w:rsid w:val="00A03DAC"/>
    <w:rsid w:val="00A14140"/>
    <w:rsid w:val="00A16437"/>
    <w:rsid w:val="00A2123E"/>
    <w:rsid w:val="00A53445"/>
    <w:rsid w:val="00A6387C"/>
    <w:rsid w:val="00A84A3B"/>
    <w:rsid w:val="00A867B3"/>
    <w:rsid w:val="00AB0D44"/>
    <w:rsid w:val="00AB2810"/>
    <w:rsid w:val="00AB7C7F"/>
    <w:rsid w:val="00AC12B6"/>
    <w:rsid w:val="00AC227C"/>
    <w:rsid w:val="00AC3EB3"/>
    <w:rsid w:val="00AC5D99"/>
    <w:rsid w:val="00AC66FB"/>
    <w:rsid w:val="00AD3B31"/>
    <w:rsid w:val="00AE3B6E"/>
    <w:rsid w:val="00AE6C19"/>
    <w:rsid w:val="00AF33B4"/>
    <w:rsid w:val="00AF4EBC"/>
    <w:rsid w:val="00B006EA"/>
    <w:rsid w:val="00B04CFD"/>
    <w:rsid w:val="00B061C8"/>
    <w:rsid w:val="00B1716E"/>
    <w:rsid w:val="00B413B2"/>
    <w:rsid w:val="00B555F1"/>
    <w:rsid w:val="00B65FE2"/>
    <w:rsid w:val="00B727AA"/>
    <w:rsid w:val="00B75CD6"/>
    <w:rsid w:val="00B76752"/>
    <w:rsid w:val="00B768A1"/>
    <w:rsid w:val="00B86DF0"/>
    <w:rsid w:val="00B966C4"/>
    <w:rsid w:val="00BA7A9D"/>
    <w:rsid w:val="00BB0E4B"/>
    <w:rsid w:val="00BB3D08"/>
    <w:rsid w:val="00BB48EA"/>
    <w:rsid w:val="00BC0308"/>
    <w:rsid w:val="00BC0398"/>
    <w:rsid w:val="00BC1DBF"/>
    <w:rsid w:val="00BC56AF"/>
    <w:rsid w:val="00BD3495"/>
    <w:rsid w:val="00BD424C"/>
    <w:rsid w:val="00BD5161"/>
    <w:rsid w:val="00BF042B"/>
    <w:rsid w:val="00BF348C"/>
    <w:rsid w:val="00BF6082"/>
    <w:rsid w:val="00C11A8C"/>
    <w:rsid w:val="00C16B2A"/>
    <w:rsid w:val="00C17040"/>
    <w:rsid w:val="00C360FA"/>
    <w:rsid w:val="00C475F1"/>
    <w:rsid w:val="00C500A1"/>
    <w:rsid w:val="00C50F97"/>
    <w:rsid w:val="00C54C8C"/>
    <w:rsid w:val="00C679F3"/>
    <w:rsid w:val="00C71118"/>
    <w:rsid w:val="00C81E5B"/>
    <w:rsid w:val="00C91791"/>
    <w:rsid w:val="00C97076"/>
    <w:rsid w:val="00CA51B9"/>
    <w:rsid w:val="00CA69A3"/>
    <w:rsid w:val="00CB65A7"/>
    <w:rsid w:val="00CB792D"/>
    <w:rsid w:val="00CC1FF5"/>
    <w:rsid w:val="00CD2355"/>
    <w:rsid w:val="00CF4ABD"/>
    <w:rsid w:val="00D06D93"/>
    <w:rsid w:val="00D17B8F"/>
    <w:rsid w:val="00D23CA5"/>
    <w:rsid w:val="00D26935"/>
    <w:rsid w:val="00D30075"/>
    <w:rsid w:val="00D33897"/>
    <w:rsid w:val="00D44949"/>
    <w:rsid w:val="00D459DA"/>
    <w:rsid w:val="00D45C33"/>
    <w:rsid w:val="00D50432"/>
    <w:rsid w:val="00D521A6"/>
    <w:rsid w:val="00D52208"/>
    <w:rsid w:val="00D52B29"/>
    <w:rsid w:val="00D6358D"/>
    <w:rsid w:val="00D671DB"/>
    <w:rsid w:val="00D77C65"/>
    <w:rsid w:val="00D82022"/>
    <w:rsid w:val="00D87F7C"/>
    <w:rsid w:val="00D95168"/>
    <w:rsid w:val="00DA2454"/>
    <w:rsid w:val="00DC294D"/>
    <w:rsid w:val="00DD714C"/>
    <w:rsid w:val="00DE1D63"/>
    <w:rsid w:val="00DE1FE2"/>
    <w:rsid w:val="00DF07C2"/>
    <w:rsid w:val="00DF2AF8"/>
    <w:rsid w:val="00E0164D"/>
    <w:rsid w:val="00E03498"/>
    <w:rsid w:val="00E07CAF"/>
    <w:rsid w:val="00E16C32"/>
    <w:rsid w:val="00E24C95"/>
    <w:rsid w:val="00E30FAB"/>
    <w:rsid w:val="00E330E7"/>
    <w:rsid w:val="00E33AF4"/>
    <w:rsid w:val="00E41F72"/>
    <w:rsid w:val="00E432F3"/>
    <w:rsid w:val="00E4461B"/>
    <w:rsid w:val="00E53C85"/>
    <w:rsid w:val="00E56F99"/>
    <w:rsid w:val="00E6062F"/>
    <w:rsid w:val="00E6636B"/>
    <w:rsid w:val="00E66A57"/>
    <w:rsid w:val="00E73905"/>
    <w:rsid w:val="00E75073"/>
    <w:rsid w:val="00E8155E"/>
    <w:rsid w:val="00E85E4D"/>
    <w:rsid w:val="00E86587"/>
    <w:rsid w:val="00EA1777"/>
    <w:rsid w:val="00EA3C2B"/>
    <w:rsid w:val="00EB01EB"/>
    <w:rsid w:val="00EC08CB"/>
    <w:rsid w:val="00EC79FC"/>
    <w:rsid w:val="00ED75A0"/>
    <w:rsid w:val="00EE1006"/>
    <w:rsid w:val="00EE367B"/>
    <w:rsid w:val="00EE5E50"/>
    <w:rsid w:val="00EE63AA"/>
    <w:rsid w:val="00F01A0C"/>
    <w:rsid w:val="00F038E7"/>
    <w:rsid w:val="00F12418"/>
    <w:rsid w:val="00F2045E"/>
    <w:rsid w:val="00F2396B"/>
    <w:rsid w:val="00F2591A"/>
    <w:rsid w:val="00F26B10"/>
    <w:rsid w:val="00F358B3"/>
    <w:rsid w:val="00F42FC1"/>
    <w:rsid w:val="00F430D2"/>
    <w:rsid w:val="00F46EBA"/>
    <w:rsid w:val="00F60959"/>
    <w:rsid w:val="00F623C0"/>
    <w:rsid w:val="00F664AB"/>
    <w:rsid w:val="00F67D24"/>
    <w:rsid w:val="00F818BD"/>
    <w:rsid w:val="00F93A86"/>
    <w:rsid w:val="00FA38D8"/>
    <w:rsid w:val="00FA60FF"/>
    <w:rsid w:val="00FC6EFA"/>
    <w:rsid w:val="00FE08AE"/>
    <w:rsid w:val="00FE0E0B"/>
    <w:rsid w:val="00FE25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B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7D2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uiPriority w:val="1"/>
    <w:qFormat/>
    <w:rsid w:val="002D12EF"/>
    <w:pPr>
      <w:spacing w:after="0" w:line="240" w:lineRule="auto"/>
    </w:pPr>
    <w:rPr>
      <w:rFonts w:eastAsiaTheme="minorEastAsia"/>
    </w:rPr>
  </w:style>
  <w:style w:type="character" w:customStyle="1" w:styleId="NoSpacingChar">
    <w:name w:val="No Spacing Char"/>
    <w:basedOn w:val="DefaultParagraphFont"/>
    <w:link w:val="NoSpacing"/>
    <w:uiPriority w:val="1"/>
    <w:rsid w:val="002D12EF"/>
    <w:rPr>
      <w:rFonts w:eastAsiaTheme="minorEastAsia"/>
    </w:rPr>
  </w:style>
  <w:style w:type="paragraph" w:styleId="BalloonText">
    <w:name w:val="Balloon Text"/>
    <w:basedOn w:val="Normal"/>
    <w:link w:val="BalloonTextChar"/>
    <w:uiPriority w:val="99"/>
    <w:semiHidden/>
    <w:unhideWhenUsed/>
    <w:rsid w:val="002D12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2EF"/>
    <w:rPr>
      <w:rFonts w:ascii="Tahoma" w:hAnsi="Tahoma" w:cs="Tahoma"/>
      <w:sz w:val="16"/>
      <w:szCs w:val="16"/>
    </w:rPr>
  </w:style>
  <w:style w:type="paragraph" w:styleId="ListParagraph">
    <w:name w:val="List Paragraph"/>
    <w:basedOn w:val="Normal"/>
    <w:uiPriority w:val="34"/>
    <w:qFormat/>
    <w:rsid w:val="00E33AF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E:\IIITB\Basel_RE\weekily%20progress%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0EDE7A58DEF4F74A41294287C344877"/>
        <w:category>
          <w:name w:val="General"/>
          <w:gallery w:val="placeholder"/>
        </w:category>
        <w:types>
          <w:type w:val="bbPlcHdr"/>
        </w:types>
        <w:behaviors>
          <w:behavior w:val="content"/>
        </w:behaviors>
        <w:guid w:val="{3C017F2E-DB44-439E-BA5F-B0DB35194C66}"/>
      </w:docPartPr>
      <w:docPartBody>
        <w:p w:rsidR="001E11F3" w:rsidRDefault="004133A1">
          <w:pPr>
            <w:pStyle w:val="E0EDE7A58DEF4F74A41294287C344877"/>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133A1"/>
    <w:rsid w:val="001E11F3"/>
    <w:rsid w:val="004133A1"/>
    <w:rsid w:val="00481EDB"/>
    <w:rsid w:val="00CA74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1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EDE7A58DEF4F74A41294287C344877">
    <w:name w:val="E0EDE7A58DEF4F74A41294287C344877"/>
    <w:rsid w:val="001E11F3"/>
  </w:style>
  <w:style w:type="paragraph" w:customStyle="1" w:styleId="F3EA5E17350144B09A5F2B99CDE4AC04">
    <w:name w:val="F3EA5E17350144B09A5F2B99CDE4AC04"/>
    <w:rsid w:val="001E11F3"/>
  </w:style>
  <w:style w:type="paragraph" w:customStyle="1" w:styleId="96E779EAB03942AD995CA44AFA982DC1">
    <w:name w:val="96E779EAB03942AD995CA44AFA982DC1"/>
    <w:rsid w:val="001E11F3"/>
  </w:style>
  <w:style w:type="paragraph" w:customStyle="1" w:styleId="B032BD1E50314950A436530E87112175">
    <w:name w:val="B032BD1E50314950A436530E87112175"/>
    <w:rsid w:val="001E11F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2012-08-20T00:00:00</PublishDate>
  <Abstract>Basel III accord needs multiple reporting of data from different modules of the business to keep track of the necessary capital reserves. There is a need to align the data structures that drive risk and financial data. These are: Transactional data, Asset Data and Customer Data. Also new terms such as Liquidity coverage ratio , Leverage Ratio, Systemically Important Financial Institutions (SIFI), Capital Conservation Buffer, Counter cycle capital buffer, etc are been included In the Basel III accord. The data quality and usability of the data model must be ensured as this accord will lead to multiple data reporting across departments. Data Ware house model will enable us capture data and analyse from multiple reporting. This work will outline the components of the Banking Data Warehouse (BDW) for Basel III and how they assist financial institutions to address the data modeling and data consolidation issues relating to the Basel III Capital Accord.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weekily progress Template</Template>
  <TotalTime>14</TotalTime>
  <Pages>2</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Bank Data-Warehouse  Architecture for Basel III Capital Accord</vt:lpstr>
    </vt:vector>
  </TitlesOfParts>
  <Company>INTERNATIONAL INSTITUTE OF INFORMation Technology Bangalore.</Company>
  <LinksUpToDate>false</LinksUpToDate>
  <CharactersWithSpaces>1864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 Data-Warehouse  Architecture for Basel III Capital Accord</dc:title>
  <dc:subject>VENKATESAN M                                                        MT2011169</dc:subject>
  <dc:creator>VENKATESAN</dc:creator>
  <cp:lastModifiedBy>VENKATESAN</cp:lastModifiedBy>
  <cp:revision>3</cp:revision>
  <dcterms:created xsi:type="dcterms:W3CDTF">2012-08-31T05:08:00Z</dcterms:created>
  <dcterms:modified xsi:type="dcterms:W3CDTF">2012-08-31T05:21:00Z</dcterms:modified>
</cp:coreProperties>
</file>